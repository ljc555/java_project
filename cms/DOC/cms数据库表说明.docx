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9C" w:rsidRPr="005150E0" w:rsidRDefault="00001B9C" w:rsidP="005150E0">
      <w:pPr>
        <w:jc w:val="center"/>
        <w:rPr>
          <w:b/>
          <w:sz w:val="44"/>
          <w:szCs w:val="44"/>
        </w:rPr>
      </w:pPr>
      <w:r w:rsidRPr="00590F1D"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26.75pt">
            <v:imagedata r:id="rId6" o:title=""/>
          </v:shape>
        </w:pict>
      </w:r>
      <w:r w:rsidRPr="005150E0">
        <w:rPr>
          <w:b/>
          <w:sz w:val="44"/>
          <w:szCs w:val="44"/>
        </w:rPr>
        <w:t>cms</w:t>
      </w:r>
      <w:r w:rsidRPr="005150E0">
        <w:rPr>
          <w:rFonts w:hint="eastAsia"/>
          <w:b/>
          <w:sz w:val="44"/>
          <w:szCs w:val="44"/>
        </w:rPr>
        <w:t>数据</w:t>
      </w:r>
      <w:r>
        <w:rPr>
          <w:rFonts w:hint="eastAsia"/>
          <w:b/>
          <w:sz w:val="44"/>
          <w:szCs w:val="44"/>
        </w:rPr>
        <w:t>库</w:t>
      </w:r>
      <w:bookmarkStart w:id="0" w:name="_GoBack"/>
      <w:bookmarkEnd w:id="0"/>
      <w:r w:rsidRPr="005150E0">
        <w:rPr>
          <w:rFonts w:hint="eastAsia"/>
          <w:b/>
          <w:sz w:val="44"/>
          <w:szCs w:val="44"/>
        </w:rPr>
        <w:t>表说明</w:t>
      </w:r>
    </w:p>
    <w:p w:rsidR="00001B9C" w:rsidRDefault="00001B9C"/>
    <w:p w:rsidR="00001B9C" w:rsidRDefault="00001B9C">
      <w:r>
        <w:rPr>
          <w:rFonts w:hint="eastAsia"/>
        </w:rPr>
        <w:t>以下以颜色区分，新安装部署需要关注的表（红色）；一般性表（黑色）；无需太多关注，可能用不上的表（灰色）。</w:t>
      </w:r>
    </w:p>
    <w:p w:rsidR="00001B9C" w:rsidRDefault="00001B9C"/>
    <w:p w:rsidR="00001B9C" w:rsidRPr="009B25AF" w:rsidRDefault="00001B9C" w:rsidP="00237A8A">
      <w:pPr>
        <w:pStyle w:val="Heading2"/>
      </w:pPr>
      <w:r>
        <w:rPr>
          <w:rFonts w:hint="eastAsia"/>
        </w:rPr>
        <w:t>全新部署需要关心的表</w:t>
      </w:r>
    </w:p>
    <w:p w:rsidR="00001B9C" w:rsidRPr="002963D8" w:rsidRDefault="00001B9C" w:rsidP="00432C14">
      <w:pPr>
        <w:rPr>
          <w:color w:val="FF0000"/>
        </w:rPr>
      </w:pPr>
      <w:r w:rsidRPr="002963D8">
        <w:rPr>
          <w:color w:val="FF0000"/>
        </w:rPr>
        <w:t>jc_config</w:t>
      </w:r>
      <w:r w:rsidRPr="002963D8">
        <w:rPr>
          <w:rFonts w:hint="eastAsia"/>
          <w:color w:val="FF0000"/>
        </w:rPr>
        <w:t>，</w:t>
      </w:r>
      <w:r w:rsidRPr="002963D8">
        <w:rPr>
          <w:color w:val="FF0000"/>
        </w:rPr>
        <w:t xml:space="preserve">  </w:t>
      </w:r>
      <w:r w:rsidRPr="002963D8">
        <w:rPr>
          <w:rFonts w:hint="eastAsia"/>
          <w:color w:val="FF0000"/>
        </w:rPr>
        <w:t>全局配置表，包括部署路径</w:t>
      </w:r>
    </w:p>
    <w:p w:rsidR="00001B9C" w:rsidRDefault="00001B9C" w:rsidP="00432C14">
      <w:pPr>
        <w:rPr>
          <w:color w:val="FF0000"/>
        </w:rPr>
      </w:pPr>
      <w:r w:rsidRPr="002963D8">
        <w:rPr>
          <w:color w:val="FF0000"/>
        </w:rPr>
        <w:t xml:space="preserve">jc_config_attr  </w:t>
      </w:r>
      <w:r w:rsidRPr="002963D8">
        <w:rPr>
          <w:rFonts w:hint="eastAsia"/>
          <w:color w:val="FF0000"/>
        </w:rPr>
        <w:t>全局配置属性，</w:t>
      </w:r>
      <w:r>
        <w:rPr>
          <w:rFonts w:hint="eastAsia"/>
          <w:color w:val="FF0000"/>
        </w:rPr>
        <w:t>对应后台全局设置</w:t>
      </w:r>
      <w:r>
        <w:rPr>
          <w:color w:val="FF0000"/>
        </w:rPr>
        <w:t>-&gt;</w:t>
      </w:r>
      <w:r>
        <w:rPr>
          <w:rFonts w:hint="eastAsia"/>
          <w:color w:val="FF0000"/>
        </w:rPr>
        <w:t>会员设置，</w:t>
      </w:r>
      <w:r w:rsidRPr="002963D8">
        <w:rPr>
          <w:rFonts w:hint="eastAsia"/>
          <w:color w:val="FF0000"/>
        </w:rPr>
        <w:t>设置用户名最短长度，密码最短长度等</w:t>
      </w:r>
    </w:p>
    <w:p w:rsidR="00001B9C" w:rsidRDefault="00001B9C" w:rsidP="00432C14">
      <w:pPr>
        <w:rPr>
          <w:color w:val="FF0000"/>
        </w:rPr>
      </w:pPr>
      <w:r>
        <w:rPr>
          <w:rFonts w:hint="eastAsia"/>
          <w:color w:val="FF0000"/>
        </w:rPr>
        <w:t>全局配置对应后台配置截图：</w:t>
      </w:r>
    </w:p>
    <w:p w:rsidR="00001B9C" w:rsidRDefault="00001B9C" w:rsidP="00432C14">
      <w:pPr>
        <w:rPr>
          <w:color w:val="FF0000"/>
        </w:rPr>
      </w:pPr>
      <w:r>
        <w:rPr>
          <w:noProof/>
        </w:rPr>
        <w:pict>
          <v:shape id="_x0000_i1026" type="#_x0000_t75" style="width:412.5pt;height:126.75pt">
            <v:imagedata r:id="rId6" o:title=""/>
          </v:shape>
        </w:pict>
      </w:r>
    </w:p>
    <w:p w:rsidR="00001B9C" w:rsidRDefault="00001B9C" w:rsidP="00432C14">
      <w:pPr>
        <w:rPr>
          <w:color w:val="FF0000"/>
        </w:rPr>
      </w:pPr>
    </w:p>
    <w:p w:rsidR="00001B9C" w:rsidRPr="0006486D" w:rsidRDefault="00001B9C" w:rsidP="008E164E">
      <w:pPr>
        <w:rPr>
          <w:color w:val="FF0000"/>
        </w:rPr>
      </w:pPr>
      <w:r w:rsidRPr="0006486D">
        <w:rPr>
          <w:color w:val="FF0000"/>
        </w:rPr>
        <w:t xml:space="preserve">jc_site,  </w:t>
      </w:r>
      <w:r w:rsidRPr="0006486D">
        <w:rPr>
          <w:rFonts w:hint="eastAsia"/>
          <w:color w:val="FF0000"/>
        </w:rPr>
        <w:t>站点</w:t>
      </w:r>
    </w:p>
    <w:p w:rsidR="00001B9C" w:rsidRPr="00272395" w:rsidRDefault="00001B9C" w:rsidP="00272395">
      <w:pPr>
        <w:rPr>
          <w:color w:val="FF0000"/>
        </w:rPr>
      </w:pPr>
      <w:r w:rsidRPr="00272395">
        <w:rPr>
          <w:color w:val="FF0000"/>
        </w:rPr>
        <w:t>jc_site_attr</w:t>
      </w:r>
      <w:r w:rsidRPr="00272395">
        <w:rPr>
          <w:rFonts w:hint="eastAsia"/>
          <w:color w:val="FF0000"/>
        </w:rPr>
        <w:t>，</w:t>
      </w:r>
      <w:r w:rsidRPr="00272395">
        <w:rPr>
          <w:color w:val="FF0000"/>
        </w:rPr>
        <w:t xml:space="preserve"> </w:t>
      </w:r>
      <w:r w:rsidRPr="00272395">
        <w:rPr>
          <w:rFonts w:hint="eastAsia"/>
          <w:color w:val="FF0000"/>
        </w:rPr>
        <w:t>站点属性</w:t>
      </w:r>
    </w:p>
    <w:p w:rsidR="00001B9C" w:rsidRDefault="00001B9C" w:rsidP="00272395">
      <w:pPr>
        <w:rPr>
          <w:color w:val="FF0000"/>
        </w:rPr>
      </w:pPr>
      <w:r w:rsidRPr="00272395">
        <w:rPr>
          <w:color w:val="FF0000"/>
        </w:rPr>
        <w:t>jc_site_cfg</w:t>
      </w:r>
      <w:r w:rsidRPr="00272395">
        <w:rPr>
          <w:rFonts w:hint="eastAsia"/>
          <w:color w:val="FF0000"/>
        </w:rPr>
        <w:t>，</w:t>
      </w:r>
      <w:r w:rsidRPr="00272395">
        <w:rPr>
          <w:color w:val="FF0000"/>
        </w:rPr>
        <w:t xml:space="preserve"> </w:t>
      </w:r>
      <w:r w:rsidRPr="00272395">
        <w:rPr>
          <w:rFonts w:hint="eastAsia"/>
          <w:color w:val="FF0000"/>
        </w:rPr>
        <w:t>站点配置</w:t>
      </w:r>
    </w:p>
    <w:p w:rsidR="00001B9C" w:rsidRPr="008B31D2" w:rsidRDefault="00001B9C" w:rsidP="008E164E">
      <w:pPr>
        <w:rPr>
          <w:color w:val="FF0000"/>
        </w:rPr>
      </w:pPr>
      <w:r w:rsidRPr="008B31D2">
        <w:rPr>
          <w:color w:val="FF0000"/>
        </w:rPr>
        <w:t xml:space="preserve">jc_site_model, </w:t>
      </w:r>
      <w:r w:rsidRPr="008B31D2">
        <w:rPr>
          <w:rFonts w:hint="eastAsia"/>
          <w:color w:val="FF0000"/>
        </w:rPr>
        <w:t>站点模型</w:t>
      </w:r>
    </w:p>
    <w:p w:rsidR="00001B9C" w:rsidRPr="008B31D2" w:rsidRDefault="00001B9C" w:rsidP="00272395">
      <w:pPr>
        <w:rPr>
          <w:color w:val="FF0000"/>
        </w:rPr>
      </w:pPr>
      <w:r w:rsidRPr="008B31D2">
        <w:rPr>
          <w:color w:val="FF0000"/>
        </w:rPr>
        <w:t xml:space="preserve">jc_site_txt, </w:t>
      </w:r>
      <w:r w:rsidRPr="008B31D2">
        <w:rPr>
          <w:rFonts w:hint="eastAsia"/>
          <w:color w:val="FF0000"/>
        </w:rPr>
        <w:t>站点文本</w:t>
      </w:r>
    </w:p>
    <w:p w:rsidR="00001B9C" w:rsidRDefault="00001B9C" w:rsidP="00272395">
      <w:pPr>
        <w:rPr>
          <w:color w:val="FF0000"/>
        </w:rPr>
      </w:pPr>
      <w:r>
        <w:rPr>
          <w:rFonts w:hint="eastAsia"/>
          <w:color w:val="FF0000"/>
        </w:rPr>
        <w:t>站点设置，后台截图：</w:t>
      </w:r>
    </w:p>
    <w:p w:rsidR="00001B9C" w:rsidRDefault="00001B9C" w:rsidP="00272395">
      <w:pPr>
        <w:rPr>
          <w:color w:val="FF0000"/>
        </w:rPr>
      </w:pPr>
      <w:r>
        <w:rPr>
          <w:noProof/>
        </w:rPr>
        <w:pict>
          <v:shape id="_x0000_i1027" type="#_x0000_t75" style="width:414.75pt;height:181.5pt">
            <v:imagedata r:id="rId7" o:title=""/>
          </v:shape>
        </w:pict>
      </w:r>
    </w:p>
    <w:p w:rsidR="00001B9C" w:rsidRDefault="00001B9C" w:rsidP="00272395">
      <w:pPr>
        <w:rPr>
          <w:color w:val="FF0000"/>
        </w:rPr>
      </w:pPr>
    </w:p>
    <w:p w:rsidR="00001B9C" w:rsidRPr="00834985" w:rsidRDefault="00001B9C" w:rsidP="00834985">
      <w:pPr>
        <w:rPr>
          <w:color w:val="FF0000"/>
        </w:rPr>
      </w:pPr>
      <w:r w:rsidRPr="00834985">
        <w:rPr>
          <w:color w:val="FF0000"/>
        </w:rPr>
        <w:t xml:space="preserve">Jc_model, </w:t>
      </w:r>
      <w:r w:rsidRPr="00834985">
        <w:rPr>
          <w:rFonts w:hint="eastAsia"/>
          <w:color w:val="FF0000"/>
        </w:rPr>
        <w:t>基础模型，所有栏目和文章内容都继承基础模型，</w:t>
      </w:r>
      <w:r w:rsidRPr="00834985">
        <w:rPr>
          <w:color w:val="FF0000"/>
        </w:rPr>
        <w:t xml:space="preserve"> </w:t>
      </w:r>
      <w:r w:rsidRPr="00834985">
        <w:rPr>
          <w:rFonts w:hint="eastAsia"/>
          <w:color w:val="FF0000"/>
        </w:rPr>
        <w:t>模型暂时分为四种</w:t>
      </w:r>
      <w:r w:rsidRPr="00834985">
        <w:rPr>
          <w:color w:val="FF0000"/>
        </w:rPr>
        <w:t>:</w:t>
      </w:r>
      <w:r w:rsidRPr="00834985">
        <w:rPr>
          <w:rFonts w:hint="eastAsia"/>
          <w:color w:val="FF0000"/>
        </w:rPr>
        <w:t>新闻、作品、下载、单页，</w:t>
      </w:r>
      <w:r w:rsidRPr="00834985">
        <w:rPr>
          <w:color w:val="FF0000"/>
        </w:rPr>
        <w:t xml:space="preserve"> </w:t>
      </w:r>
      <w:r w:rsidRPr="00834985">
        <w:rPr>
          <w:rFonts w:hint="eastAsia"/>
          <w:color w:val="FF0000"/>
        </w:rPr>
        <w:t>每种模型都有各自的模板，作为栏目和内容的默认模板。</w:t>
      </w:r>
      <w:r>
        <w:rPr>
          <w:rFonts w:hint="eastAsia"/>
          <w:color w:val="FF0000"/>
        </w:rPr>
        <w:t>模型是整个模板体系的基础，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十分重要，一般情况下无需改动基础模型，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只需要修改模板。</w:t>
      </w:r>
    </w:p>
    <w:p w:rsidR="00001B9C" w:rsidRPr="00834985" w:rsidRDefault="00001B9C" w:rsidP="00834985">
      <w:pPr>
        <w:rPr>
          <w:color w:val="FF0000"/>
        </w:rPr>
      </w:pPr>
      <w:r w:rsidRPr="00834985">
        <w:rPr>
          <w:color w:val="FF0000"/>
        </w:rPr>
        <w:t xml:space="preserve">Jc_model_item, </w:t>
      </w:r>
      <w:r w:rsidRPr="00834985">
        <w:rPr>
          <w:rFonts w:hint="eastAsia"/>
          <w:color w:val="FF0000"/>
        </w:rPr>
        <w:t>模型元素</w:t>
      </w:r>
    </w:p>
    <w:p w:rsidR="00001B9C" w:rsidRDefault="00001B9C" w:rsidP="00272395">
      <w:pPr>
        <w:rPr>
          <w:color w:val="FF0000"/>
        </w:rPr>
      </w:pPr>
      <w:r>
        <w:rPr>
          <w:rFonts w:hint="eastAsia"/>
          <w:color w:val="FF0000"/>
        </w:rPr>
        <w:t>模型设置，后台截图：</w:t>
      </w:r>
    </w:p>
    <w:p w:rsidR="00001B9C" w:rsidRPr="00272395" w:rsidRDefault="00001B9C" w:rsidP="00272395">
      <w:pPr>
        <w:rPr>
          <w:color w:val="FF0000"/>
        </w:rPr>
      </w:pPr>
      <w:r>
        <w:rPr>
          <w:noProof/>
        </w:rPr>
        <w:pict>
          <v:shape id="_x0000_i1028" type="#_x0000_t75" style="width:411.75pt;height:131.25pt">
            <v:imagedata r:id="rId8" o:title=""/>
          </v:shape>
        </w:pict>
      </w:r>
    </w:p>
    <w:p w:rsidR="00001B9C" w:rsidRDefault="00001B9C" w:rsidP="00E63965"/>
    <w:p w:rsidR="00001B9C" w:rsidRDefault="00001B9C" w:rsidP="00E63965">
      <w:pPr>
        <w:rPr>
          <w:color w:val="FF0000"/>
        </w:rPr>
      </w:pPr>
      <w:r w:rsidRPr="00E63965">
        <w:rPr>
          <w:color w:val="FF0000"/>
        </w:rPr>
        <w:t>jc_content_type</w:t>
      </w:r>
      <w:r w:rsidRPr="00E63965">
        <w:rPr>
          <w:rFonts w:hint="eastAsia"/>
          <w:color w:val="FF0000"/>
        </w:rPr>
        <w:t>，</w:t>
      </w:r>
      <w:r w:rsidRPr="00E63965">
        <w:rPr>
          <w:color w:val="FF0000"/>
        </w:rPr>
        <w:t xml:space="preserve"> </w:t>
      </w:r>
      <w:r w:rsidRPr="00E63965">
        <w:rPr>
          <w:rFonts w:hint="eastAsia"/>
          <w:color w:val="FF0000"/>
        </w:rPr>
        <w:t>文章类型表，</w:t>
      </w:r>
      <w:r w:rsidRPr="00E63965">
        <w:rPr>
          <w:color w:val="FF0000"/>
        </w:rPr>
        <w:t xml:space="preserve"> </w:t>
      </w:r>
      <w:r w:rsidRPr="00E63965">
        <w:rPr>
          <w:rFonts w:hint="eastAsia"/>
          <w:color w:val="FF0000"/>
        </w:rPr>
        <w:t>焦点，新闻，头条，图文</w:t>
      </w:r>
    </w:p>
    <w:p w:rsidR="00001B9C" w:rsidRDefault="00001B9C" w:rsidP="00E63965">
      <w:pPr>
        <w:rPr>
          <w:color w:val="FF0000"/>
        </w:rPr>
      </w:pPr>
      <w:r>
        <w:rPr>
          <w:rFonts w:hint="eastAsia"/>
          <w:color w:val="FF0000"/>
        </w:rPr>
        <w:t>文章类型设置，后台截图：</w:t>
      </w:r>
    </w:p>
    <w:p w:rsidR="00001B9C" w:rsidRPr="00E63965" w:rsidRDefault="00001B9C" w:rsidP="00E63965">
      <w:pPr>
        <w:rPr>
          <w:color w:val="FF0000"/>
        </w:rPr>
      </w:pPr>
      <w:r>
        <w:rPr>
          <w:noProof/>
        </w:rPr>
        <w:pict>
          <v:shape id="_x0000_i1029" type="#_x0000_t75" style="width:412.5pt;height:127.5pt">
            <v:imagedata r:id="rId9" o:title=""/>
          </v:shape>
        </w:pict>
      </w:r>
    </w:p>
    <w:p w:rsidR="00001B9C" w:rsidRDefault="00001B9C"/>
    <w:p w:rsidR="00001B9C" w:rsidRPr="00BC4BD0" w:rsidRDefault="00001B9C">
      <w:pPr>
        <w:rPr>
          <w:color w:val="FF0000"/>
        </w:rPr>
      </w:pPr>
      <w:r w:rsidRPr="00BC4BD0">
        <w:rPr>
          <w:rFonts w:hint="eastAsia"/>
          <w:color w:val="FF0000"/>
        </w:rPr>
        <w:t>用户角色相关：</w:t>
      </w:r>
    </w:p>
    <w:p w:rsidR="00001B9C" w:rsidRPr="00BC4BD0" w:rsidRDefault="00001B9C">
      <w:pPr>
        <w:rPr>
          <w:color w:val="FF0000"/>
        </w:rPr>
      </w:pPr>
      <w:r w:rsidRPr="00BC4BD0">
        <w:rPr>
          <w:color w:val="FF0000"/>
        </w:rPr>
        <w:t>jc_group</w:t>
      </w:r>
      <w:r w:rsidRPr="00BC4BD0">
        <w:rPr>
          <w:rFonts w:hint="eastAsia"/>
          <w:color w:val="FF0000"/>
        </w:rPr>
        <w:t>，</w:t>
      </w:r>
      <w:r w:rsidRPr="00BC4BD0">
        <w:rPr>
          <w:color w:val="FF0000"/>
        </w:rPr>
        <w:t xml:space="preserve"> </w:t>
      </w:r>
      <w:r w:rsidRPr="00BC4BD0">
        <w:rPr>
          <w:rFonts w:hint="eastAsia"/>
          <w:color w:val="FF0000"/>
        </w:rPr>
        <w:t>网站用户分组</w:t>
      </w:r>
    </w:p>
    <w:p w:rsidR="00001B9C" w:rsidRPr="00BC4BD0" w:rsidRDefault="00001B9C" w:rsidP="00C80AD0">
      <w:pPr>
        <w:rPr>
          <w:color w:val="FF0000"/>
        </w:rPr>
      </w:pPr>
      <w:r w:rsidRPr="00BC4BD0">
        <w:rPr>
          <w:color w:val="FF0000"/>
        </w:rPr>
        <w:t xml:space="preserve">Jc_role, </w:t>
      </w:r>
      <w:r w:rsidRPr="00BC4BD0">
        <w:rPr>
          <w:rFonts w:hint="eastAsia"/>
          <w:color w:val="FF0000"/>
        </w:rPr>
        <w:t>角色</w:t>
      </w:r>
    </w:p>
    <w:p w:rsidR="00001B9C" w:rsidRPr="00BC4BD0" w:rsidRDefault="00001B9C">
      <w:pPr>
        <w:rPr>
          <w:color w:val="FF0000"/>
        </w:rPr>
      </w:pPr>
      <w:r w:rsidRPr="00BC4BD0">
        <w:rPr>
          <w:color w:val="FF0000"/>
        </w:rPr>
        <w:t xml:space="preserve">Jc_role_permission, </w:t>
      </w:r>
      <w:r w:rsidRPr="00BC4BD0">
        <w:rPr>
          <w:rFonts w:hint="eastAsia"/>
          <w:color w:val="FF0000"/>
        </w:rPr>
        <w:t>角色权限</w:t>
      </w:r>
    </w:p>
    <w:p w:rsidR="00001B9C" w:rsidRPr="00BC4BD0" w:rsidRDefault="00001B9C" w:rsidP="00C80AD0">
      <w:pPr>
        <w:rPr>
          <w:color w:val="FF0000"/>
        </w:rPr>
      </w:pPr>
      <w:r w:rsidRPr="00BC4BD0">
        <w:rPr>
          <w:color w:val="FF0000"/>
        </w:rPr>
        <w:t xml:space="preserve">jc_user,  </w:t>
      </w:r>
      <w:r w:rsidRPr="00BC4BD0">
        <w:rPr>
          <w:rFonts w:hint="eastAsia"/>
          <w:color w:val="FF0000"/>
        </w:rPr>
        <w:t>网站用户基础表</w:t>
      </w:r>
    </w:p>
    <w:p w:rsidR="00001B9C" w:rsidRPr="00BC4BD0" w:rsidRDefault="00001B9C" w:rsidP="00C80AD0">
      <w:pPr>
        <w:rPr>
          <w:color w:val="FF0000"/>
        </w:rPr>
      </w:pPr>
      <w:r w:rsidRPr="00BC4BD0">
        <w:rPr>
          <w:color w:val="FF0000"/>
        </w:rPr>
        <w:t xml:space="preserve">jc_user_ext, </w:t>
      </w:r>
      <w:r w:rsidRPr="00BC4BD0">
        <w:rPr>
          <w:rFonts w:hint="eastAsia"/>
          <w:color w:val="FF0000"/>
        </w:rPr>
        <w:t>用户详情表</w:t>
      </w:r>
    </w:p>
    <w:p w:rsidR="00001B9C" w:rsidRPr="00BC4BD0" w:rsidRDefault="00001B9C" w:rsidP="00C80AD0">
      <w:pPr>
        <w:rPr>
          <w:color w:val="FF0000"/>
        </w:rPr>
      </w:pPr>
      <w:r w:rsidRPr="00BC4BD0">
        <w:rPr>
          <w:color w:val="FF0000"/>
        </w:rPr>
        <w:t>jc_user_role</w:t>
      </w:r>
      <w:r w:rsidRPr="00BC4BD0">
        <w:rPr>
          <w:rFonts w:hint="eastAsia"/>
          <w:color w:val="FF0000"/>
        </w:rPr>
        <w:t>，</w:t>
      </w:r>
      <w:r w:rsidRPr="00BC4BD0">
        <w:rPr>
          <w:color w:val="FF0000"/>
        </w:rPr>
        <w:t xml:space="preserve"> </w:t>
      </w:r>
      <w:r w:rsidRPr="00BC4BD0">
        <w:rPr>
          <w:rFonts w:hint="eastAsia"/>
          <w:color w:val="FF0000"/>
        </w:rPr>
        <w:t>用户角色关联表</w:t>
      </w:r>
    </w:p>
    <w:p w:rsidR="00001B9C" w:rsidRPr="00BC4BD0" w:rsidRDefault="00001B9C" w:rsidP="00C80AD0">
      <w:pPr>
        <w:rPr>
          <w:color w:val="FF0000"/>
        </w:rPr>
      </w:pPr>
      <w:r w:rsidRPr="00BC4BD0">
        <w:rPr>
          <w:rFonts w:hint="eastAsia"/>
          <w:color w:val="FF0000"/>
        </w:rPr>
        <w:t>用户配置，后台截图</w:t>
      </w:r>
      <w:r>
        <w:rPr>
          <w:rFonts w:hint="eastAsia"/>
          <w:color w:val="FF0000"/>
        </w:rPr>
        <w:t>（管理员、管理员角色特殊的单独进行维护，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网站用户，在会员和会员组进行维护。）</w:t>
      </w:r>
    </w:p>
    <w:p w:rsidR="00001B9C" w:rsidRDefault="00001B9C" w:rsidP="00C80AD0">
      <w:r>
        <w:rPr>
          <w:noProof/>
        </w:rPr>
        <w:pict>
          <v:shape id="_x0000_i1030" type="#_x0000_t75" style="width:411pt;height:119.25pt">
            <v:imagedata r:id="rId10" o:title=""/>
          </v:shape>
        </w:pict>
      </w:r>
    </w:p>
    <w:p w:rsidR="00001B9C" w:rsidRDefault="00001B9C">
      <w:pPr>
        <w:rPr>
          <w:color w:val="FF0000"/>
        </w:rPr>
      </w:pPr>
    </w:p>
    <w:p w:rsidR="00001B9C" w:rsidRDefault="00001B9C">
      <w:pPr>
        <w:rPr>
          <w:color w:val="FF0000"/>
        </w:rPr>
      </w:pPr>
      <w:r w:rsidRPr="0045592B">
        <w:rPr>
          <w:color w:val="FF0000"/>
        </w:rPr>
        <w:t>jc_acquisition</w:t>
      </w:r>
      <w:r w:rsidRPr="0045592B">
        <w:rPr>
          <w:rFonts w:hint="eastAsia"/>
          <w:color w:val="FF0000"/>
        </w:rPr>
        <w:t>，</w:t>
      </w:r>
      <w:r w:rsidRPr="0045592B">
        <w:rPr>
          <w:color w:val="FF0000"/>
        </w:rPr>
        <w:t xml:space="preserve"> </w:t>
      </w:r>
      <w:r w:rsidRPr="0045592B">
        <w:rPr>
          <w:rFonts w:hint="eastAsia"/>
          <w:color w:val="FF0000"/>
        </w:rPr>
        <w:t>新闻采集表</w:t>
      </w:r>
    </w:p>
    <w:p w:rsidR="00001B9C" w:rsidRPr="0045592B" w:rsidRDefault="00001B9C">
      <w:pPr>
        <w:rPr>
          <w:color w:val="FF0000"/>
        </w:rPr>
      </w:pPr>
      <w:r>
        <w:rPr>
          <w:rFonts w:hint="eastAsia"/>
          <w:color w:val="FF0000"/>
        </w:rPr>
        <w:t>如果需要采集其他网站的新闻，则进入后台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生成</w:t>
      </w:r>
      <w:r>
        <w:rPr>
          <w:color w:val="FF0000"/>
        </w:rPr>
        <w:t>-</w:t>
      </w:r>
      <w:r w:rsidRPr="003E3DC8">
        <w:rPr>
          <w:color w:val="FF0000"/>
          <w:szCs w:val="20"/>
        </w:rPr>
        <w:sym w:font="Wingdings" w:char="F0E0"/>
      </w:r>
      <w:r>
        <w:rPr>
          <w:rFonts w:hint="eastAsia"/>
          <w:color w:val="FF0000"/>
        </w:rPr>
        <w:t>采集设置</w:t>
      </w:r>
    </w:p>
    <w:p w:rsidR="00001B9C" w:rsidRDefault="00001B9C">
      <w:r>
        <w:rPr>
          <w:noProof/>
        </w:rPr>
        <w:pict>
          <v:shape id="_x0000_i1031" type="#_x0000_t75" style="width:411pt;height:127.5pt">
            <v:imagedata r:id="rId11" o:title=""/>
          </v:shape>
        </w:pict>
      </w:r>
    </w:p>
    <w:p w:rsidR="00001B9C" w:rsidRPr="009D4DC5" w:rsidRDefault="00001B9C">
      <w:r>
        <w:br/>
      </w:r>
      <w:r w:rsidRPr="002B4F76">
        <w:rPr>
          <w:color w:val="FF0000"/>
        </w:rPr>
        <w:t>jc_keyword</w:t>
      </w:r>
      <w:r w:rsidRPr="002B4F76">
        <w:rPr>
          <w:rFonts w:hint="eastAsia"/>
          <w:color w:val="FF0000"/>
        </w:rPr>
        <w:t>，关键字表，</w:t>
      </w:r>
      <w:r w:rsidRPr="002B4F76">
        <w:rPr>
          <w:color w:val="FF0000"/>
        </w:rPr>
        <w:t xml:space="preserve"> </w:t>
      </w:r>
      <w:r w:rsidRPr="002B4F76">
        <w:rPr>
          <w:rFonts w:hint="eastAsia"/>
          <w:color w:val="FF0000"/>
        </w:rPr>
        <w:t>可以设置关键字及其替换内容，</w:t>
      </w:r>
      <w:r w:rsidRPr="002B4F76">
        <w:rPr>
          <w:color w:val="FF0000"/>
        </w:rPr>
        <w:t xml:space="preserve"> </w:t>
      </w:r>
      <w:r w:rsidRPr="002B4F76">
        <w:rPr>
          <w:rFonts w:hint="eastAsia"/>
          <w:color w:val="FF0000"/>
        </w:rPr>
        <w:t>相当于是提供缩写和别名功能，</w:t>
      </w:r>
      <w:r w:rsidRPr="002B4F76">
        <w:rPr>
          <w:color w:val="FF0000"/>
        </w:rPr>
        <w:t xml:space="preserve"> </w:t>
      </w:r>
      <w:r w:rsidRPr="002B4F76">
        <w:rPr>
          <w:rFonts w:hint="eastAsia"/>
          <w:color w:val="FF0000"/>
        </w:rPr>
        <w:t>但能在页面显示完整内容。</w:t>
      </w:r>
    </w:p>
    <w:p w:rsidR="00001B9C" w:rsidRDefault="00001B9C">
      <w:r>
        <w:rPr>
          <w:noProof/>
        </w:rPr>
        <w:pict>
          <v:shape id="_x0000_i1032" type="#_x0000_t75" style="width:400.5pt;height:86.25pt">
            <v:imagedata r:id="rId12" o:title=""/>
          </v:shape>
        </w:pict>
      </w:r>
    </w:p>
    <w:p w:rsidR="00001B9C" w:rsidRDefault="00001B9C"/>
    <w:p w:rsidR="00001B9C" w:rsidRDefault="00001B9C"/>
    <w:p w:rsidR="00001B9C" w:rsidRDefault="00001B9C"/>
    <w:p w:rsidR="00001B9C" w:rsidRPr="001525BF" w:rsidRDefault="00001B9C" w:rsidP="001525BF">
      <w:pPr>
        <w:rPr>
          <w:color w:val="FF0000"/>
        </w:rPr>
      </w:pPr>
      <w:r w:rsidRPr="001525BF">
        <w:rPr>
          <w:color w:val="FF0000"/>
        </w:rPr>
        <w:t>jc_sensitivity</w:t>
      </w:r>
      <w:r w:rsidRPr="001525BF">
        <w:rPr>
          <w:rFonts w:hint="eastAsia"/>
          <w:color w:val="FF0000"/>
        </w:rPr>
        <w:t>，</w:t>
      </w:r>
      <w:r w:rsidRPr="001525BF">
        <w:rPr>
          <w:color w:val="FF0000"/>
        </w:rPr>
        <w:t xml:space="preserve"> </w:t>
      </w:r>
      <w:r w:rsidRPr="001525BF">
        <w:rPr>
          <w:rFonts w:hint="eastAsia"/>
          <w:color w:val="FF0000"/>
        </w:rPr>
        <w:t>敏感字，</w:t>
      </w:r>
      <w:r w:rsidRPr="001525BF">
        <w:rPr>
          <w:color w:val="FF0000"/>
        </w:rPr>
        <w:t xml:space="preserve"> </w:t>
      </w:r>
      <w:r w:rsidRPr="001525BF">
        <w:rPr>
          <w:rFonts w:hint="eastAsia"/>
          <w:color w:val="FF0000"/>
        </w:rPr>
        <w:t>用于过滤敏感字，替换为</w:t>
      </w:r>
      <w:r w:rsidRPr="001525BF">
        <w:rPr>
          <w:color w:val="FF0000"/>
        </w:rPr>
        <w:t>***</w:t>
      </w:r>
    </w:p>
    <w:p w:rsidR="00001B9C" w:rsidRPr="001525BF" w:rsidRDefault="00001B9C" w:rsidP="001525BF">
      <w:pPr>
        <w:rPr>
          <w:color w:val="FF0000"/>
        </w:rPr>
      </w:pPr>
      <w:r w:rsidRPr="001525BF">
        <w:rPr>
          <w:rFonts w:hint="eastAsia"/>
          <w:color w:val="FF0000"/>
        </w:rPr>
        <w:t>后台截图如下：</w:t>
      </w:r>
    </w:p>
    <w:p w:rsidR="00001B9C" w:rsidRDefault="00001B9C">
      <w:r>
        <w:rPr>
          <w:noProof/>
        </w:rPr>
        <w:pict>
          <v:shape id="_x0000_i1033" type="#_x0000_t75" style="width:408.75pt;height:108pt">
            <v:imagedata r:id="rId13" o:title=""/>
          </v:shape>
        </w:pict>
      </w:r>
    </w:p>
    <w:p w:rsidR="00001B9C" w:rsidRDefault="00001B9C"/>
    <w:p w:rsidR="00001B9C" w:rsidRPr="00472311" w:rsidRDefault="00001B9C" w:rsidP="00472311">
      <w:pPr>
        <w:rPr>
          <w:color w:val="FF0000"/>
        </w:rPr>
      </w:pPr>
      <w:r w:rsidRPr="00472311">
        <w:rPr>
          <w:color w:val="FF0000"/>
        </w:rPr>
        <w:t xml:space="preserve">jc_topic, </w:t>
      </w:r>
      <w:r w:rsidRPr="00472311">
        <w:rPr>
          <w:rFonts w:hint="eastAsia"/>
          <w:color w:val="FF0000"/>
        </w:rPr>
        <w:t>专题，</w:t>
      </w:r>
      <w:r w:rsidRPr="00472311">
        <w:rPr>
          <w:color w:val="FF0000"/>
        </w:rPr>
        <w:t xml:space="preserve"> </w:t>
      </w:r>
      <w:r w:rsidRPr="00472311">
        <w:rPr>
          <w:rFonts w:hint="eastAsia"/>
          <w:color w:val="FF0000"/>
        </w:rPr>
        <w:t>后台提供专题维护</w:t>
      </w:r>
      <w:r w:rsidRPr="00472311">
        <w:rPr>
          <w:color w:val="FF0000"/>
        </w:rPr>
        <w:t>:</w:t>
      </w:r>
    </w:p>
    <w:p w:rsidR="00001B9C" w:rsidRDefault="00001B9C" w:rsidP="00472311">
      <w:r>
        <w:rPr>
          <w:noProof/>
        </w:rPr>
        <w:pict>
          <v:shape id="_x0000_i1034" type="#_x0000_t75" style="width:412.5pt;height:112.5pt">
            <v:imagedata r:id="rId14" o:title=""/>
          </v:shape>
        </w:pict>
      </w:r>
    </w:p>
    <w:p w:rsidR="00001B9C" w:rsidRDefault="00001B9C" w:rsidP="00472311"/>
    <w:p w:rsidR="00001B9C" w:rsidRPr="00B54400" w:rsidRDefault="00001B9C" w:rsidP="00EE70B7">
      <w:pPr>
        <w:rPr>
          <w:color w:val="FF0000"/>
        </w:rPr>
      </w:pPr>
      <w:r w:rsidRPr="00B54400">
        <w:rPr>
          <w:color w:val="FF0000"/>
        </w:rPr>
        <w:t xml:space="preserve">Jc_content_tag </w:t>
      </w:r>
      <w:r w:rsidRPr="00B54400">
        <w:rPr>
          <w:rFonts w:hint="eastAsia"/>
          <w:color w:val="FF0000"/>
        </w:rPr>
        <w:t>文章</w:t>
      </w:r>
      <w:r w:rsidRPr="00B54400">
        <w:rPr>
          <w:color w:val="FF0000"/>
        </w:rPr>
        <w:t>Tag</w:t>
      </w:r>
      <w:r w:rsidRPr="00B54400">
        <w:rPr>
          <w:rFonts w:hint="eastAsia"/>
          <w:color w:val="FF0000"/>
        </w:rPr>
        <w:t>，</w:t>
      </w:r>
      <w:r w:rsidRPr="00B54400">
        <w:rPr>
          <w:color w:val="FF0000"/>
        </w:rPr>
        <w:t xml:space="preserve"> </w:t>
      </w:r>
      <w:r w:rsidRPr="00B54400">
        <w:rPr>
          <w:rFonts w:hint="eastAsia"/>
          <w:color w:val="FF0000"/>
        </w:rPr>
        <w:t>为文章标注标签。</w:t>
      </w:r>
    </w:p>
    <w:p w:rsidR="00001B9C" w:rsidRDefault="00001B9C" w:rsidP="00472311">
      <w:r>
        <w:rPr>
          <w:noProof/>
        </w:rPr>
        <w:pict>
          <v:shape id="_x0000_i1035" type="#_x0000_t75" style="width:411.75pt;height:192pt">
            <v:imagedata r:id="rId15" o:title=""/>
          </v:shape>
        </w:pict>
      </w:r>
    </w:p>
    <w:p w:rsidR="00001B9C" w:rsidRDefault="00001B9C" w:rsidP="00472311"/>
    <w:p w:rsidR="00001B9C" w:rsidRDefault="00001B9C" w:rsidP="00472311"/>
    <w:p w:rsidR="00001B9C" w:rsidRPr="00432C14" w:rsidRDefault="00001B9C" w:rsidP="003069B9">
      <w:pPr>
        <w:pStyle w:val="Heading2"/>
      </w:pPr>
      <w:r>
        <w:rPr>
          <w:rFonts w:hint="eastAsia"/>
        </w:rPr>
        <w:t>一般数据表</w:t>
      </w:r>
    </w:p>
    <w:p w:rsidR="00001B9C" w:rsidRDefault="00001B9C">
      <w:r w:rsidRPr="008276F9">
        <w:t>jc_channel</w:t>
      </w:r>
      <w:r>
        <w:rPr>
          <w:rFonts w:hint="eastAsia"/>
        </w:rPr>
        <w:t>，栏目基础表</w:t>
      </w:r>
    </w:p>
    <w:p w:rsidR="00001B9C" w:rsidRDefault="00001B9C">
      <w:r w:rsidRPr="008276F9">
        <w:t>jc_channel_attr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栏目属性表，无数据，具体用处不详</w:t>
      </w:r>
    </w:p>
    <w:p w:rsidR="00001B9C" w:rsidRDefault="00001B9C">
      <w:r w:rsidRPr="00156B90">
        <w:t>jc_channel_ext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栏目详细表，包含</w:t>
      </w:r>
      <w:r>
        <w:t>title</w:t>
      </w:r>
      <w:r>
        <w:rPr>
          <w:rFonts w:hint="eastAsia"/>
        </w:rPr>
        <w:t>，</w:t>
      </w:r>
      <w:r>
        <w:t>url</w:t>
      </w:r>
      <w:r>
        <w:rPr>
          <w:rFonts w:hint="eastAsia"/>
        </w:rPr>
        <w:t>，</w:t>
      </w:r>
      <w:r>
        <w:t xml:space="preserve"> </w:t>
      </w:r>
    </w:p>
    <w:p w:rsidR="00001B9C" w:rsidRDefault="00001B9C">
      <w:r w:rsidRPr="00156B90">
        <w:t>jc_channel_txt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栏目内容表</w:t>
      </w:r>
    </w:p>
    <w:p w:rsidR="00001B9C" w:rsidRDefault="00001B9C">
      <w:r w:rsidRPr="00D357AE">
        <w:t>jc_channel_user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栏目用户表，</w:t>
      </w:r>
      <w:r>
        <w:t xml:space="preserve"> </w:t>
      </w:r>
      <w:r>
        <w:rPr>
          <w:rFonts w:hint="eastAsia"/>
        </w:rPr>
        <w:t>具体用处不详</w:t>
      </w:r>
    </w:p>
    <w:p w:rsidR="00001B9C" w:rsidRDefault="00001B9C">
      <w:r w:rsidRPr="00D357AE">
        <w:t>jc_chnl_group_view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不详</w:t>
      </w:r>
    </w:p>
    <w:p w:rsidR="00001B9C" w:rsidRDefault="00001B9C">
      <w:r w:rsidRPr="00D357AE">
        <w:t>jc_chnl_group_contri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不详</w:t>
      </w:r>
    </w:p>
    <w:p w:rsidR="00001B9C" w:rsidRDefault="00001B9C">
      <w:r w:rsidRPr="00A8591E">
        <w:t>jc_comment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评论基础表</w:t>
      </w:r>
    </w:p>
    <w:p w:rsidR="00001B9C" w:rsidRDefault="00001B9C">
      <w:r w:rsidRPr="00A8591E">
        <w:t>jc_comment</w:t>
      </w:r>
      <w:r>
        <w:t xml:space="preserve">_ext,  </w:t>
      </w:r>
      <w:r>
        <w:rPr>
          <w:rFonts w:hint="eastAsia"/>
        </w:rPr>
        <w:t>评论详细表</w:t>
      </w:r>
    </w:p>
    <w:p w:rsidR="00001B9C" w:rsidRDefault="00001B9C">
      <w:r>
        <w:t xml:space="preserve">Jc_content  </w:t>
      </w:r>
      <w:r>
        <w:rPr>
          <w:rFonts w:hint="eastAsia"/>
        </w:rPr>
        <w:t>文章基础表</w:t>
      </w:r>
    </w:p>
    <w:p w:rsidR="00001B9C" w:rsidRDefault="00001B9C">
      <w:r>
        <w:t xml:space="preserve">Jc_content_attachment </w:t>
      </w:r>
      <w:r>
        <w:rPr>
          <w:rFonts w:hint="eastAsia"/>
        </w:rPr>
        <w:t>文章附件表，和</w:t>
      </w:r>
      <w:r>
        <w:t>Jc_content</w:t>
      </w:r>
      <w:r>
        <w:rPr>
          <w:rFonts w:hint="eastAsia"/>
        </w:rPr>
        <w:t>多对一</w:t>
      </w:r>
    </w:p>
    <w:p w:rsidR="00001B9C" w:rsidRDefault="00001B9C">
      <w:r>
        <w:t xml:space="preserve">Jc_content_attr </w:t>
      </w:r>
      <w:r>
        <w:rPr>
          <w:rFonts w:hint="eastAsia"/>
        </w:rPr>
        <w:t>文章属性表，</w:t>
      </w:r>
      <w:r>
        <w:t xml:space="preserve"> </w:t>
      </w:r>
      <w:r>
        <w:rPr>
          <w:rFonts w:hint="eastAsia"/>
        </w:rPr>
        <w:t>当文章用作下载内容时，作为补充说明，具体用处不详。</w:t>
      </w:r>
    </w:p>
    <w:p w:rsidR="00001B9C" w:rsidRDefault="00001B9C">
      <w:r>
        <w:t xml:space="preserve">Jc_content_channel </w:t>
      </w:r>
      <w:r>
        <w:rPr>
          <w:rFonts w:hint="eastAsia"/>
        </w:rPr>
        <w:t>文章和栏目关联表，多对多</w:t>
      </w:r>
    </w:p>
    <w:p w:rsidR="00001B9C" w:rsidRDefault="00001B9C">
      <w:r>
        <w:t xml:space="preserve">Jc_content_check </w:t>
      </w:r>
      <w:r>
        <w:rPr>
          <w:rFonts w:hint="eastAsia"/>
        </w:rPr>
        <w:t>文章审核表</w:t>
      </w:r>
    </w:p>
    <w:p w:rsidR="00001B9C" w:rsidRDefault="00001B9C">
      <w:r>
        <w:t xml:space="preserve">Jc_content_count </w:t>
      </w:r>
      <w:r>
        <w:rPr>
          <w:rFonts w:hint="eastAsia"/>
        </w:rPr>
        <w:t>文章统计表，</w:t>
      </w:r>
      <w:r>
        <w:t xml:space="preserve"> </w:t>
      </w:r>
      <w:r>
        <w:rPr>
          <w:rFonts w:hint="eastAsia"/>
        </w:rPr>
        <w:t>文章浏览、留言、下载次数，分日，周，月，应只保留最新</w:t>
      </w:r>
    </w:p>
    <w:p w:rsidR="00001B9C" w:rsidRDefault="00001B9C">
      <w:r>
        <w:t xml:space="preserve">Jc_content_ext </w:t>
      </w:r>
      <w:r>
        <w:rPr>
          <w:rFonts w:hint="eastAsia"/>
        </w:rPr>
        <w:t>文章详细表，</w:t>
      </w:r>
      <w:r>
        <w:t xml:space="preserve"> </w:t>
      </w:r>
      <w:r>
        <w:rPr>
          <w:rFonts w:hint="eastAsia"/>
        </w:rPr>
        <w:t>包含</w:t>
      </w:r>
      <w:r>
        <w:t>title</w:t>
      </w:r>
      <w:r>
        <w:rPr>
          <w:rFonts w:hint="eastAsia"/>
        </w:rPr>
        <w:t>，</w:t>
      </w:r>
      <w:r>
        <w:t>desc</w:t>
      </w:r>
    </w:p>
    <w:p w:rsidR="00001B9C" w:rsidRDefault="00001B9C">
      <w:r>
        <w:t xml:space="preserve">Jc_content_txt </w:t>
      </w:r>
      <w:r>
        <w:rPr>
          <w:rFonts w:hint="eastAsia"/>
        </w:rPr>
        <w:t>文章内容表，</w:t>
      </w:r>
      <w:r>
        <w:t xml:space="preserve"> </w:t>
      </w:r>
      <w:r>
        <w:rPr>
          <w:rFonts w:hint="eastAsia"/>
        </w:rPr>
        <w:t>文章内容用的</w:t>
      </w:r>
      <w:r>
        <w:t>long text</w:t>
      </w:r>
    </w:p>
    <w:p w:rsidR="00001B9C" w:rsidRDefault="00001B9C">
      <w:r w:rsidRPr="006D760A">
        <w:t>jc_content_group_view</w:t>
      </w:r>
      <w:r>
        <w:t xml:space="preserve"> </w:t>
      </w:r>
      <w:r>
        <w:rPr>
          <w:rFonts w:hint="eastAsia"/>
        </w:rPr>
        <w:t>文章分组视图，</w:t>
      </w:r>
      <w:r>
        <w:t xml:space="preserve"> </w:t>
      </w:r>
      <w:r>
        <w:rPr>
          <w:rFonts w:hint="eastAsia"/>
        </w:rPr>
        <w:t>数据为空，</w:t>
      </w:r>
      <w:r>
        <w:t xml:space="preserve"> </w:t>
      </w:r>
      <w:r>
        <w:rPr>
          <w:rFonts w:hint="eastAsia"/>
        </w:rPr>
        <w:t>应该用不上；</w:t>
      </w:r>
    </w:p>
    <w:p w:rsidR="00001B9C" w:rsidRDefault="00001B9C">
      <w:r w:rsidRPr="00EB0D5A">
        <w:t>jc_content_picture</w:t>
      </w:r>
      <w:r>
        <w:t xml:space="preserve"> </w:t>
      </w:r>
      <w:r>
        <w:rPr>
          <w:rFonts w:hint="eastAsia"/>
        </w:rPr>
        <w:t>文章附加的图片，并不是内容中嵌的图片。</w:t>
      </w:r>
    </w:p>
    <w:p w:rsidR="00001B9C" w:rsidRDefault="00001B9C">
      <w:r w:rsidRPr="002143D6">
        <w:t>jc_content_topic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文章和专题的关联表，</w:t>
      </w:r>
      <w:r>
        <w:t xml:space="preserve"> </w:t>
      </w:r>
      <w:r>
        <w:rPr>
          <w:rFonts w:hint="eastAsia"/>
        </w:rPr>
        <w:t>多对多</w:t>
      </w:r>
    </w:p>
    <w:p w:rsidR="00001B9C" w:rsidRDefault="00001B9C">
      <w:r w:rsidRPr="003D62ED">
        <w:t>jc_contenttag</w:t>
      </w:r>
      <w:r>
        <w:t xml:space="preserve">, </w:t>
      </w:r>
      <w:r>
        <w:rPr>
          <w:rFonts w:hint="eastAsia"/>
        </w:rPr>
        <w:t>文章和</w:t>
      </w:r>
      <w:r>
        <w:t>Tag</w:t>
      </w:r>
      <w:r>
        <w:rPr>
          <w:rFonts w:hint="eastAsia"/>
        </w:rPr>
        <w:t>的关联表，多对多</w:t>
      </w:r>
    </w:p>
    <w:p w:rsidR="00001B9C" w:rsidRDefault="00001B9C">
      <w:r w:rsidRPr="004D0519">
        <w:t>jc_guestbook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网站留言</w:t>
      </w:r>
    </w:p>
    <w:p w:rsidR="00001B9C" w:rsidRDefault="00001B9C">
      <w:r w:rsidRPr="004D0519">
        <w:t>jc_guestbook_ctg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留言分类，</w:t>
      </w:r>
      <w:r>
        <w:t xml:space="preserve"> </w:t>
      </w:r>
      <w:r>
        <w:rPr>
          <w:rFonts w:hint="eastAsia"/>
        </w:rPr>
        <w:t>普通</w:t>
      </w:r>
    </w:p>
    <w:p w:rsidR="00001B9C" w:rsidRDefault="00001B9C">
      <w:r w:rsidRPr="00C22BB3">
        <w:t>jc_guestbook_ext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留言内容</w:t>
      </w:r>
    </w:p>
    <w:p w:rsidR="00001B9C" w:rsidRDefault="00001B9C">
      <w:r w:rsidRPr="00A552C4">
        <w:t>jc_vote_topic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投票主题</w:t>
      </w:r>
    </w:p>
    <w:p w:rsidR="00001B9C" w:rsidRDefault="00001B9C">
      <w:r w:rsidRPr="00A552C4">
        <w:t>jc_vote_item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投票选项</w:t>
      </w:r>
    </w:p>
    <w:p w:rsidR="00001B9C" w:rsidRDefault="00001B9C">
      <w:r w:rsidRPr="001C5C1B">
        <w:t>jc_vote_record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投票记录，记录投票人，投票时间</w:t>
      </w:r>
    </w:p>
    <w:p w:rsidR="00001B9C" w:rsidRDefault="00001B9C" w:rsidP="0026102F">
      <w:r>
        <w:t>jc_user_site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用户站点表，记录用户属于哪个站点</w:t>
      </w:r>
    </w:p>
    <w:p w:rsidR="00001B9C" w:rsidRDefault="00001B9C"/>
    <w:p w:rsidR="00001B9C" w:rsidRPr="0026102F" w:rsidRDefault="00001B9C" w:rsidP="00F104B0">
      <w:pPr>
        <w:pStyle w:val="Heading2"/>
      </w:pPr>
      <w:r>
        <w:rPr>
          <w:rFonts w:hint="eastAsia"/>
        </w:rPr>
        <w:t>基本不用的表</w:t>
      </w:r>
    </w:p>
    <w:p w:rsidR="00001B9C" w:rsidRPr="00272395" w:rsidRDefault="00001B9C">
      <w:pPr>
        <w:rPr>
          <w:color w:val="808080"/>
        </w:rPr>
      </w:pPr>
      <w:r w:rsidRPr="00272395">
        <w:rPr>
          <w:color w:val="808080"/>
        </w:rPr>
        <w:t>jo_authentication</w:t>
      </w:r>
      <w:r w:rsidRPr="00272395">
        <w:rPr>
          <w:rFonts w:hint="eastAsia"/>
          <w:color w:val="808080"/>
        </w:rPr>
        <w:t>，</w:t>
      </w:r>
      <w:r w:rsidRPr="00272395">
        <w:rPr>
          <w:color w:val="808080"/>
        </w:rPr>
        <w:t xml:space="preserve"> </w:t>
      </w:r>
      <w:r w:rsidRPr="00272395">
        <w:rPr>
          <w:rFonts w:hint="eastAsia"/>
          <w:color w:val="808080"/>
        </w:rPr>
        <w:t>用户授权表</w:t>
      </w:r>
    </w:p>
    <w:p w:rsidR="00001B9C" w:rsidRPr="00272395" w:rsidRDefault="00001B9C">
      <w:pPr>
        <w:rPr>
          <w:color w:val="808080"/>
        </w:rPr>
      </w:pPr>
      <w:r w:rsidRPr="00272395">
        <w:rPr>
          <w:color w:val="808080"/>
        </w:rPr>
        <w:t>jo_ftp</w:t>
      </w:r>
      <w:r w:rsidRPr="00272395">
        <w:rPr>
          <w:rFonts w:hint="eastAsia"/>
          <w:color w:val="808080"/>
        </w:rPr>
        <w:t>，</w:t>
      </w:r>
      <w:r w:rsidRPr="00272395">
        <w:rPr>
          <w:color w:val="808080"/>
        </w:rPr>
        <w:t xml:space="preserve"> ftp</w:t>
      </w:r>
      <w:r w:rsidRPr="00272395">
        <w:rPr>
          <w:rFonts w:hint="eastAsia"/>
          <w:color w:val="808080"/>
        </w:rPr>
        <w:t>站点管理</w:t>
      </w:r>
    </w:p>
    <w:p w:rsidR="00001B9C" w:rsidRPr="00272395" w:rsidRDefault="00001B9C">
      <w:pPr>
        <w:rPr>
          <w:color w:val="808080"/>
        </w:rPr>
      </w:pPr>
      <w:r w:rsidRPr="00272395">
        <w:rPr>
          <w:color w:val="808080"/>
        </w:rPr>
        <w:t>jo_template</w:t>
      </w:r>
      <w:r w:rsidRPr="00272395">
        <w:rPr>
          <w:rFonts w:hint="eastAsia"/>
          <w:color w:val="808080"/>
        </w:rPr>
        <w:t>，</w:t>
      </w:r>
      <w:r w:rsidRPr="00272395">
        <w:rPr>
          <w:color w:val="808080"/>
        </w:rPr>
        <w:t xml:space="preserve"> </w:t>
      </w:r>
      <w:r w:rsidRPr="00272395">
        <w:rPr>
          <w:rFonts w:hint="eastAsia"/>
          <w:color w:val="808080"/>
        </w:rPr>
        <w:t>不详</w:t>
      </w:r>
    </w:p>
    <w:p w:rsidR="00001B9C" w:rsidRPr="00272395" w:rsidRDefault="00001B9C">
      <w:pPr>
        <w:rPr>
          <w:color w:val="808080"/>
        </w:rPr>
      </w:pPr>
      <w:r w:rsidRPr="00272395">
        <w:rPr>
          <w:color w:val="808080"/>
        </w:rPr>
        <w:t>jo_user</w:t>
      </w:r>
      <w:r w:rsidRPr="00272395">
        <w:rPr>
          <w:rFonts w:hint="eastAsia"/>
          <w:color w:val="808080"/>
        </w:rPr>
        <w:t>，</w:t>
      </w:r>
      <w:r w:rsidRPr="00272395">
        <w:rPr>
          <w:color w:val="808080"/>
        </w:rPr>
        <w:t xml:space="preserve"> </w:t>
      </w:r>
      <w:r w:rsidRPr="00272395">
        <w:rPr>
          <w:rFonts w:hint="eastAsia"/>
          <w:color w:val="808080"/>
        </w:rPr>
        <w:t>用户活动记录表</w:t>
      </w:r>
    </w:p>
    <w:p w:rsidR="00001B9C" w:rsidRPr="00272395" w:rsidRDefault="00001B9C">
      <w:pPr>
        <w:rPr>
          <w:color w:val="808080"/>
        </w:rPr>
      </w:pPr>
      <w:r w:rsidRPr="00272395">
        <w:rPr>
          <w:color w:val="808080"/>
        </w:rPr>
        <w:t>jo_upload</w:t>
      </w:r>
      <w:r w:rsidRPr="00272395">
        <w:rPr>
          <w:rFonts w:hint="eastAsia"/>
          <w:color w:val="808080"/>
        </w:rPr>
        <w:t>，</w:t>
      </w:r>
      <w:r w:rsidRPr="00272395">
        <w:rPr>
          <w:color w:val="808080"/>
        </w:rPr>
        <w:t xml:space="preserve"> </w:t>
      </w:r>
      <w:r w:rsidRPr="00272395">
        <w:rPr>
          <w:rFonts w:hint="eastAsia"/>
          <w:color w:val="808080"/>
        </w:rPr>
        <w:t>不详</w:t>
      </w:r>
    </w:p>
    <w:sectPr w:rsidR="00001B9C" w:rsidRPr="00272395" w:rsidSect="00C53C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B9C" w:rsidRDefault="00001B9C" w:rsidP="00716263">
      <w:r>
        <w:separator/>
      </w:r>
    </w:p>
  </w:endnote>
  <w:endnote w:type="continuationSeparator" w:id="0">
    <w:p w:rsidR="00001B9C" w:rsidRDefault="00001B9C" w:rsidP="00716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9C" w:rsidRDefault="00001B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9C" w:rsidRDefault="00001B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9C" w:rsidRDefault="00001B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B9C" w:rsidRDefault="00001B9C" w:rsidP="00716263">
      <w:r>
        <w:separator/>
      </w:r>
    </w:p>
  </w:footnote>
  <w:footnote w:type="continuationSeparator" w:id="0">
    <w:p w:rsidR="00001B9C" w:rsidRDefault="00001B9C" w:rsidP="007162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9C" w:rsidRDefault="00001B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9C" w:rsidRDefault="00001B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9C" w:rsidRDefault="00001B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BFE"/>
    <w:rsid w:val="00001B9C"/>
    <w:rsid w:val="00063B01"/>
    <w:rsid w:val="0006486D"/>
    <w:rsid w:val="000A00C6"/>
    <w:rsid w:val="000D699B"/>
    <w:rsid w:val="000F06C4"/>
    <w:rsid w:val="00124806"/>
    <w:rsid w:val="0014085E"/>
    <w:rsid w:val="001525BF"/>
    <w:rsid w:val="00153B74"/>
    <w:rsid w:val="00156B90"/>
    <w:rsid w:val="001A0361"/>
    <w:rsid w:val="001C5C1B"/>
    <w:rsid w:val="001F0A5F"/>
    <w:rsid w:val="002143D6"/>
    <w:rsid w:val="00237A8A"/>
    <w:rsid w:val="0026102F"/>
    <w:rsid w:val="00272395"/>
    <w:rsid w:val="002844AF"/>
    <w:rsid w:val="002963D8"/>
    <w:rsid w:val="002B4F76"/>
    <w:rsid w:val="002F0698"/>
    <w:rsid w:val="003069B9"/>
    <w:rsid w:val="00387DF1"/>
    <w:rsid w:val="003D62ED"/>
    <w:rsid w:val="003E3DC8"/>
    <w:rsid w:val="003F3719"/>
    <w:rsid w:val="00432C14"/>
    <w:rsid w:val="0045592B"/>
    <w:rsid w:val="00472311"/>
    <w:rsid w:val="004D0519"/>
    <w:rsid w:val="004F0351"/>
    <w:rsid w:val="004F705C"/>
    <w:rsid w:val="005150E0"/>
    <w:rsid w:val="005459E3"/>
    <w:rsid w:val="005471E2"/>
    <w:rsid w:val="00590F1D"/>
    <w:rsid w:val="005A1723"/>
    <w:rsid w:val="006A5295"/>
    <w:rsid w:val="006B5740"/>
    <w:rsid w:val="006D760A"/>
    <w:rsid w:val="00716263"/>
    <w:rsid w:val="007D0C71"/>
    <w:rsid w:val="007E3EBA"/>
    <w:rsid w:val="007F19DA"/>
    <w:rsid w:val="00812BFE"/>
    <w:rsid w:val="008276F9"/>
    <w:rsid w:val="00834985"/>
    <w:rsid w:val="00856737"/>
    <w:rsid w:val="0086503D"/>
    <w:rsid w:val="00885269"/>
    <w:rsid w:val="008B31D2"/>
    <w:rsid w:val="008D73E2"/>
    <w:rsid w:val="008E164E"/>
    <w:rsid w:val="0091732B"/>
    <w:rsid w:val="009841C8"/>
    <w:rsid w:val="009B25AF"/>
    <w:rsid w:val="009D4DC5"/>
    <w:rsid w:val="009F1497"/>
    <w:rsid w:val="00A5201E"/>
    <w:rsid w:val="00A552C4"/>
    <w:rsid w:val="00A7130F"/>
    <w:rsid w:val="00A8591E"/>
    <w:rsid w:val="00B11B26"/>
    <w:rsid w:val="00B23FFA"/>
    <w:rsid w:val="00B316C6"/>
    <w:rsid w:val="00B54400"/>
    <w:rsid w:val="00B63708"/>
    <w:rsid w:val="00B833C4"/>
    <w:rsid w:val="00BC4055"/>
    <w:rsid w:val="00BC4BD0"/>
    <w:rsid w:val="00BD2E35"/>
    <w:rsid w:val="00BF16CD"/>
    <w:rsid w:val="00C22BB3"/>
    <w:rsid w:val="00C33367"/>
    <w:rsid w:val="00C372D3"/>
    <w:rsid w:val="00C53CAB"/>
    <w:rsid w:val="00C61DAC"/>
    <w:rsid w:val="00C71C05"/>
    <w:rsid w:val="00C779E7"/>
    <w:rsid w:val="00C80AD0"/>
    <w:rsid w:val="00CB4D4E"/>
    <w:rsid w:val="00D05C16"/>
    <w:rsid w:val="00D357AE"/>
    <w:rsid w:val="00D44834"/>
    <w:rsid w:val="00DE3B83"/>
    <w:rsid w:val="00E17148"/>
    <w:rsid w:val="00E33237"/>
    <w:rsid w:val="00E63965"/>
    <w:rsid w:val="00E9211A"/>
    <w:rsid w:val="00EB0D5A"/>
    <w:rsid w:val="00EE70B7"/>
    <w:rsid w:val="00EF07DD"/>
    <w:rsid w:val="00EF24A3"/>
    <w:rsid w:val="00F01656"/>
    <w:rsid w:val="00F104B0"/>
    <w:rsid w:val="00F10F5E"/>
    <w:rsid w:val="00F22F17"/>
    <w:rsid w:val="00F63185"/>
    <w:rsid w:val="00F81D3E"/>
    <w:rsid w:val="00FB0BEB"/>
    <w:rsid w:val="00FD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A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37A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237A8A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71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1626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71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1626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44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483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168</TotalTime>
  <Pages>5</Pages>
  <Words>272</Words>
  <Characters>1556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125</cp:revision>
  <dcterms:created xsi:type="dcterms:W3CDTF">2011-04-26T05:07:00Z</dcterms:created>
  <dcterms:modified xsi:type="dcterms:W3CDTF">2015-07-05T02:30:00Z</dcterms:modified>
</cp:coreProperties>
</file>